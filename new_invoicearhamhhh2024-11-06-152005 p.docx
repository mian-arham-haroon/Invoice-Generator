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arhamhhh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0000000000000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1419.0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13200.0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14619.0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13157.1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