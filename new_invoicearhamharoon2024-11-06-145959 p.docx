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arhamharoon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03017802123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